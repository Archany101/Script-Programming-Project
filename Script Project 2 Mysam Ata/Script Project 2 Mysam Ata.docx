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0A602B7F" w:rsidR="00272DDC" w:rsidRPr="006E6826" w:rsidRDefault="000C2AE6" w:rsidP="007F5540">
            <w:pPr>
              <w:keepNext/>
              <w:keepLines/>
            </w:pPr>
            <w:r>
              <w:t>M.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65951863" w:rsidR="00272DDC" w:rsidRPr="006E6826" w:rsidRDefault="000C2AE6" w:rsidP="007F5540">
            <w:pPr>
              <w:keepNext/>
              <w:keepLines/>
            </w:pPr>
            <w:r>
              <w:t>Mysam Ata</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2E8F54BB" w:rsidR="00272DDC" w:rsidRPr="006E6826" w:rsidRDefault="000C2AE6" w:rsidP="007F5540">
            <w:pPr>
              <w:keepNext/>
              <w:keepLines/>
            </w:pPr>
            <w:r>
              <w:t>June 11th</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EEBD32B" w14:textId="6EB320E6" w:rsidR="00D76BB4" w:rsidRDefault="000C2AE6" w:rsidP="000C2AE6">
      <w:pPr>
        <w:pStyle w:val="Header"/>
        <w:keepNext/>
        <w:keepLines/>
        <w:tabs>
          <w:tab w:val="clear" w:pos="4320"/>
          <w:tab w:val="clear" w:pos="8640"/>
        </w:tabs>
        <w:jc w:val="center"/>
      </w:pPr>
      <w:r>
        <w:t xml:space="preserve">Scripting Projects Week </w:t>
      </w:r>
      <w:r w:rsidR="00756656">
        <w:t>2</w:t>
      </w:r>
    </w:p>
    <w:p w14:paraId="5810DCBB" w14:textId="77777777" w:rsidR="00D76BB4" w:rsidRDefault="00D76BB4" w:rsidP="00740074">
      <w:pPr>
        <w:pStyle w:val="Header"/>
        <w:keepNext/>
        <w:keepLines/>
        <w:tabs>
          <w:tab w:val="clear" w:pos="4320"/>
          <w:tab w:val="clear" w:pos="8640"/>
        </w:tabs>
      </w:pPr>
    </w:p>
    <w:p w14:paraId="08FFFB63" w14:textId="77777777" w:rsidR="00756656" w:rsidRDefault="00756656" w:rsidP="00756656">
      <w:pPr>
        <w:pStyle w:val="Heading2"/>
        <w:rPr>
          <w:sz w:val="36"/>
          <w:szCs w:val="36"/>
        </w:rPr>
      </w:pPr>
      <w:r>
        <w:t>Project # 2</w:t>
      </w:r>
    </w:p>
    <w:p w14:paraId="5F5BBC09" w14:textId="77777777" w:rsidR="00756656" w:rsidRDefault="00756656" w:rsidP="00756656">
      <w:pPr>
        <w:pStyle w:val="Heading3"/>
      </w:pPr>
      <w:r>
        <w:t>Special Instructions:</w:t>
      </w:r>
    </w:p>
    <w:p w14:paraId="5D499283" w14:textId="77777777" w:rsidR="00756656" w:rsidRDefault="00756656" w:rsidP="00756656">
      <w:pPr>
        <w:numPr>
          <w:ilvl w:val="0"/>
          <w:numId w:val="52"/>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6A86A559" w14:textId="77777777" w:rsidR="00756656" w:rsidRDefault="00756656" w:rsidP="00756656">
      <w:pPr>
        <w:numPr>
          <w:ilvl w:val="0"/>
          <w:numId w:val="53"/>
        </w:numPr>
        <w:spacing w:before="100" w:beforeAutospacing="1" w:after="100" w:afterAutospacing="1"/>
      </w:pPr>
      <w:r>
        <w:t>Specific Test data:</w:t>
      </w:r>
    </w:p>
    <w:p w14:paraId="4A82278A" w14:textId="77777777" w:rsidR="00756656" w:rsidRDefault="00756656" w:rsidP="00756656">
      <w:pPr>
        <w:numPr>
          <w:ilvl w:val="0"/>
          <w:numId w:val="53"/>
        </w:numPr>
        <w:spacing w:before="100" w:beforeAutospacing="1" w:after="100" w:afterAutospacing="1"/>
      </w:pPr>
      <w:r>
        <w:t>For your test data, use 5 as the side for the first cube you run the program for.  The result should be 150.  For the second run, use a decimal number between 7.129 and 7.999.</w:t>
      </w:r>
    </w:p>
    <w:p w14:paraId="5D29BB8F" w14:textId="77777777" w:rsidR="003E240D" w:rsidRDefault="003E240D" w:rsidP="003E240D">
      <w:pPr>
        <w:spacing w:before="100" w:beforeAutospacing="1" w:after="100" w:afterAutospacing="1"/>
        <w:ind w:left="720"/>
      </w:pPr>
    </w:p>
    <w:p w14:paraId="761A4C22" w14:textId="118222F8" w:rsidR="00756656" w:rsidRDefault="003E240D" w:rsidP="00756656">
      <w:pPr>
        <w:spacing w:before="100" w:beforeAutospacing="1" w:after="100" w:afterAutospacing="1"/>
        <w:ind w:left="720"/>
      </w:pPr>
      <w:r>
        <w:rPr>
          <w:noProof/>
        </w:rPr>
        <w:drawing>
          <wp:inline distT="0" distB="0" distL="0" distR="0" wp14:anchorId="48843805" wp14:editId="2C70E27C">
            <wp:extent cx="6309360" cy="2007235"/>
            <wp:effectExtent l="0" t="0" r="0" b="0"/>
            <wp:docPr id="57971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12235" name=""/>
                    <pic:cNvPicPr/>
                  </pic:nvPicPr>
                  <pic:blipFill>
                    <a:blip r:embed="rId8"/>
                    <a:stretch>
                      <a:fillRect/>
                    </a:stretch>
                  </pic:blipFill>
                  <pic:spPr>
                    <a:xfrm>
                      <a:off x="0" y="0"/>
                      <a:ext cx="6309360" cy="2007235"/>
                    </a:xfrm>
                    <a:prstGeom prst="rect">
                      <a:avLst/>
                    </a:prstGeom>
                  </pic:spPr>
                </pic:pic>
              </a:graphicData>
            </a:graphic>
          </wp:inline>
        </w:drawing>
      </w:r>
    </w:p>
    <w:p w14:paraId="7E33BBA9" w14:textId="77777777" w:rsidR="00756656" w:rsidRDefault="00756656" w:rsidP="00756656">
      <w:pPr>
        <w:pStyle w:val="Heading2"/>
      </w:pPr>
      <w:r>
        <w:t>Project # 3</w:t>
      </w:r>
    </w:p>
    <w:p w14:paraId="21B33D21" w14:textId="77777777" w:rsidR="00756656" w:rsidRDefault="00756656" w:rsidP="00756656">
      <w:pPr>
        <w:pStyle w:val="Heading3"/>
      </w:pPr>
      <w:r>
        <w:t>Special Instructions:</w:t>
      </w:r>
    </w:p>
    <w:p w14:paraId="743CE2D7" w14:textId="77777777" w:rsidR="00756656" w:rsidRDefault="00756656" w:rsidP="00756656">
      <w:pPr>
        <w:numPr>
          <w:ilvl w:val="0"/>
          <w:numId w:val="54"/>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771BF8A5" w14:textId="7E1665A0" w:rsidR="003E240D" w:rsidRDefault="003E240D" w:rsidP="003E240D">
      <w:pPr>
        <w:spacing w:before="100" w:beforeAutospacing="1" w:after="100" w:afterAutospacing="1"/>
        <w:ind w:left="720"/>
      </w:pPr>
      <w:r>
        <w:rPr>
          <w:noProof/>
        </w:rPr>
        <w:lastRenderedPageBreak/>
        <w:drawing>
          <wp:inline distT="0" distB="0" distL="0" distR="0" wp14:anchorId="3C45AF00" wp14:editId="207F6D66">
            <wp:extent cx="6309360" cy="1817370"/>
            <wp:effectExtent l="0" t="0" r="0" b="0"/>
            <wp:docPr id="41484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6515" name=""/>
                    <pic:cNvPicPr/>
                  </pic:nvPicPr>
                  <pic:blipFill>
                    <a:blip r:embed="rId9"/>
                    <a:stretch>
                      <a:fillRect/>
                    </a:stretch>
                  </pic:blipFill>
                  <pic:spPr>
                    <a:xfrm>
                      <a:off x="0" y="0"/>
                      <a:ext cx="6309360" cy="1817370"/>
                    </a:xfrm>
                    <a:prstGeom prst="rect">
                      <a:avLst/>
                    </a:prstGeom>
                  </pic:spPr>
                </pic:pic>
              </a:graphicData>
            </a:graphic>
          </wp:inline>
        </w:drawing>
      </w:r>
    </w:p>
    <w:p w14:paraId="5ED759B9" w14:textId="77777777" w:rsidR="00756656" w:rsidRDefault="00756656" w:rsidP="00756656">
      <w:pPr>
        <w:pStyle w:val="Heading2"/>
      </w:pPr>
      <w:r>
        <w:t>Project # 4</w:t>
      </w:r>
    </w:p>
    <w:p w14:paraId="069A05B9" w14:textId="77777777" w:rsidR="00756656" w:rsidRDefault="00756656" w:rsidP="00756656">
      <w:pPr>
        <w:pStyle w:val="Heading3"/>
      </w:pPr>
      <w:r>
        <w:t>Special Instructions:</w:t>
      </w:r>
    </w:p>
    <w:p w14:paraId="5DDA32D1" w14:textId="77777777" w:rsidR="00756656" w:rsidRDefault="00756656" w:rsidP="00756656">
      <w:pPr>
        <w:numPr>
          <w:ilvl w:val="0"/>
          <w:numId w:val="55"/>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880D9D4" w14:textId="00973C98" w:rsidR="003E240D" w:rsidRDefault="003E240D" w:rsidP="003E240D">
      <w:pPr>
        <w:spacing w:before="100" w:beforeAutospacing="1" w:after="100" w:afterAutospacing="1"/>
        <w:ind w:left="720"/>
      </w:pPr>
      <w:r>
        <w:rPr>
          <w:noProof/>
        </w:rPr>
        <w:drawing>
          <wp:inline distT="0" distB="0" distL="0" distR="0" wp14:anchorId="44FC4BDD" wp14:editId="2EEFD1CA">
            <wp:extent cx="6309360" cy="1949450"/>
            <wp:effectExtent l="0" t="0" r="0" b="0"/>
            <wp:docPr id="78189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94070" name=""/>
                    <pic:cNvPicPr/>
                  </pic:nvPicPr>
                  <pic:blipFill>
                    <a:blip r:embed="rId10"/>
                    <a:stretch>
                      <a:fillRect/>
                    </a:stretch>
                  </pic:blipFill>
                  <pic:spPr>
                    <a:xfrm>
                      <a:off x="0" y="0"/>
                      <a:ext cx="6309360" cy="1949450"/>
                    </a:xfrm>
                    <a:prstGeom prst="rect">
                      <a:avLst/>
                    </a:prstGeom>
                  </pic:spPr>
                </pic:pic>
              </a:graphicData>
            </a:graphic>
          </wp:inline>
        </w:drawing>
      </w:r>
    </w:p>
    <w:p w14:paraId="16DC6700" w14:textId="77777777" w:rsidR="00756656" w:rsidRDefault="00756656" w:rsidP="00756656">
      <w:pPr>
        <w:pStyle w:val="NormalWeb"/>
      </w:pPr>
      <w:r>
        <w:t>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14:paraId="2281A568" w14:textId="77777777" w:rsidR="00F4394E" w:rsidRDefault="00F4394E" w:rsidP="00756656">
      <w:pPr>
        <w:pStyle w:val="Header"/>
        <w:keepNext/>
        <w:keepLines/>
        <w:tabs>
          <w:tab w:val="clear" w:pos="4320"/>
          <w:tab w:val="clear" w:pos="8640"/>
        </w:tabs>
      </w:pPr>
    </w:p>
    <w:sectPr w:rsidR="00F4394E"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8201" w14:textId="77777777" w:rsidR="0068759D" w:rsidRDefault="0068759D">
      <w:r>
        <w:separator/>
      </w:r>
    </w:p>
  </w:endnote>
  <w:endnote w:type="continuationSeparator" w:id="0">
    <w:p w14:paraId="5E38EAAE" w14:textId="77777777" w:rsidR="0068759D" w:rsidRDefault="006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6485" w14:textId="77777777" w:rsidR="0068759D" w:rsidRDefault="0068759D">
      <w:r>
        <w:separator/>
      </w:r>
    </w:p>
  </w:footnote>
  <w:footnote w:type="continuationSeparator" w:id="0">
    <w:p w14:paraId="0AB1830B" w14:textId="77777777" w:rsidR="0068759D" w:rsidRDefault="00687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5C5CB4"/>
    <w:multiLevelType w:val="multilevel"/>
    <w:tmpl w:val="5750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6A3812"/>
    <w:multiLevelType w:val="multilevel"/>
    <w:tmpl w:val="9CF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83B2B88"/>
    <w:multiLevelType w:val="hybridMultilevel"/>
    <w:tmpl w:val="850C8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D678A"/>
    <w:multiLevelType w:val="multilevel"/>
    <w:tmpl w:val="BD0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C7D3486"/>
    <w:multiLevelType w:val="multilevel"/>
    <w:tmpl w:val="75C6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992584">
    <w:abstractNumId w:val="31"/>
  </w:num>
  <w:num w:numId="2" w16cid:durableId="751397123">
    <w:abstractNumId w:val="28"/>
  </w:num>
  <w:num w:numId="3" w16cid:durableId="532572902">
    <w:abstractNumId w:val="47"/>
  </w:num>
  <w:num w:numId="4" w16cid:durableId="2140565623">
    <w:abstractNumId w:val="9"/>
  </w:num>
  <w:num w:numId="5" w16cid:durableId="1586649130">
    <w:abstractNumId w:val="7"/>
  </w:num>
  <w:num w:numId="6" w16cid:durableId="562834960">
    <w:abstractNumId w:val="6"/>
  </w:num>
  <w:num w:numId="7" w16cid:durableId="99449797">
    <w:abstractNumId w:val="5"/>
  </w:num>
  <w:num w:numId="8" w16cid:durableId="184757070">
    <w:abstractNumId w:val="4"/>
  </w:num>
  <w:num w:numId="9" w16cid:durableId="1711147303">
    <w:abstractNumId w:val="8"/>
  </w:num>
  <w:num w:numId="10" w16cid:durableId="1320579126">
    <w:abstractNumId w:val="3"/>
  </w:num>
  <w:num w:numId="11" w16cid:durableId="792866437">
    <w:abstractNumId w:val="2"/>
  </w:num>
  <w:num w:numId="12" w16cid:durableId="1458639233">
    <w:abstractNumId w:val="1"/>
  </w:num>
  <w:num w:numId="13" w16cid:durableId="694428865">
    <w:abstractNumId w:val="0"/>
  </w:num>
  <w:num w:numId="14" w16cid:durableId="700057581">
    <w:abstractNumId w:val="53"/>
  </w:num>
  <w:num w:numId="15" w16cid:durableId="2070767291">
    <w:abstractNumId w:val="39"/>
  </w:num>
  <w:num w:numId="16" w16cid:durableId="504250029">
    <w:abstractNumId w:val="54"/>
  </w:num>
  <w:num w:numId="17" w16cid:durableId="608858579">
    <w:abstractNumId w:val="19"/>
  </w:num>
  <w:num w:numId="18" w16cid:durableId="275139244">
    <w:abstractNumId w:val="42"/>
  </w:num>
  <w:num w:numId="19" w16cid:durableId="791165676">
    <w:abstractNumId w:val="49"/>
  </w:num>
  <w:num w:numId="20" w16cid:durableId="1660385637">
    <w:abstractNumId w:val="22"/>
  </w:num>
  <w:num w:numId="21" w16cid:durableId="1708333036">
    <w:abstractNumId w:val="46"/>
  </w:num>
  <w:num w:numId="22" w16cid:durableId="1657882208">
    <w:abstractNumId w:val="35"/>
  </w:num>
  <w:num w:numId="23" w16cid:durableId="1105685566">
    <w:abstractNumId w:val="38"/>
  </w:num>
  <w:num w:numId="24" w16cid:durableId="668825657">
    <w:abstractNumId w:val="40"/>
  </w:num>
  <w:num w:numId="25" w16cid:durableId="611866105">
    <w:abstractNumId w:val="37"/>
  </w:num>
  <w:num w:numId="26" w16cid:durableId="2045715861">
    <w:abstractNumId w:val="14"/>
  </w:num>
  <w:num w:numId="27" w16cid:durableId="1099761478">
    <w:abstractNumId w:val="52"/>
  </w:num>
  <w:num w:numId="28" w16cid:durableId="224142903">
    <w:abstractNumId w:val="32"/>
  </w:num>
  <w:num w:numId="29" w16cid:durableId="2071494258">
    <w:abstractNumId w:val="51"/>
  </w:num>
  <w:num w:numId="30" w16cid:durableId="418330411">
    <w:abstractNumId w:val="44"/>
  </w:num>
  <w:num w:numId="31" w16cid:durableId="1249801623">
    <w:abstractNumId w:val="23"/>
  </w:num>
  <w:num w:numId="32" w16cid:durableId="1760757946">
    <w:abstractNumId w:val="50"/>
  </w:num>
  <w:num w:numId="33" w16cid:durableId="588580004">
    <w:abstractNumId w:val="24"/>
  </w:num>
  <w:num w:numId="34" w16cid:durableId="1825051300">
    <w:abstractNumId w:val="36"/>
  </w:num>
  <w:num w:numId="35" w16cid:durableId="2075854719">
    <w:abstractNumId w:val="20"/>
  </w:num>
  <w:num w:numId="36" w16cid:durableId="1477145999">
    <w:abstractNumId w:val="21"/>
  </w:num>
  <w:num w:numId="37" w16cid:durableId="1068461546">
    <w:abstractNumId w:val="41"/>
  </w:num>
  <w:num w:numId="38" w16cid:durableId="1464738849">
    <w:abstractNumId w:val="43"/>
  </w:num>
  <w:num w:numId="39" w16cid:durableId="1028991620">
    <w:abstractNumId w:val="45"/>
  </w:num>
  <w:num w:numId="40" w16cid:durableId="1942370165">
    <w:abstractNumId w:val="16"/>
  </w:num>
  <w:num w:numId="41" w16cid:durableId="810366268">
    <w:abstractNumId w:val="15"/>
  </w:num>
  <w:num w:numId="42" w16cid:durableId="750077556">
    <w:abstractNumId w:val="26"/>
  </w:num>
  <w:num w:numId="43" w16cid:durableId="1778603444">
    <w:abstractNumId w:val="29"/>
  </w:num>
  <w:num w:numId="44" w16cid:durableId="185365205">
    <w:abstractNumId w:val="34"/>
  </w:num>
  <w:num w:numId="45" w16cid:durableId="1282421559">
    <w:abstractNumId w:val="27"/>
  </w:num>
  <w:num w:numId="46" w16cid:durableId="836114314">
    <w:abstractNumId w:val="12"/>
  </w:num>
  <w:num w:numId="47" w16cid:durableId="20331446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63199699">
    <w:abstractNumId w:val="11"/>
  </w:num>
  <w:num w:numId="49" w16cid:durableId="135027249">
    <w:abstractNumId w:val="25"/>
  </w:num>
  <w:num w:numId="50" w16cid:durableId="200943257">
    <w:abstractNumId w:val="13"/>
  </w:num>
  <w:num w:numId="51" w16cid:durableId="1674725028">
    <w:abstractNumId w:val="30"/>
  </w:num>
  <w:num w:numId="52" w16cid:durableId="1145006706">
    <w:abstractNumId w:val="48"/>
  </w:num>
  <w:num w:numId="53" w16cid:durableId="1929121227">
    <w:abstractNumId w:val="18"/>
  </w:num>
  <w:num w:numId="54" w16cid:durableId="1543324049">
    <w:abstractNumId w:val="17"/>
  </w:num>
  <w:num w:numId="55" w16cid:durableId="4548312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C2AE6"/>
    <w:rsid w:val="000D364E"/>
    <w:rsid w:val="000E236D"/>
    <w:rsid w:val="000E24E9"/>
    <w:rsid w:val="000E72D1"/>
    <w:rsid w:val="000F4DBE"/>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2148C"/>
    <w:rsid w:val="00263D8E"/>
    <w:rsid w:val="00267904"/>
    <w:rsid w:val="00272DDC"/>
    <w:rsid w:val="00290966"/>
    <w:rsid w:val="00290B40"/>
    <w:rsid w:val="002A0E97"/>
    <w:rsid w:val="002A7C5E"/>
    <w:rsid w:val="002D7ED5"/>
    <w:rsid w:val="002E4C58"/>
    <w:rsid w:val="002F442D"/>
    <w:rsid w:val="0030663F"/>
    <w:rsid w:val="00324F8B"/>
    <w:rsid w:val="00364A68"/>
    <w:rsid w:val="003A241A"/>
    <w:rsid w:val="003A46F9"/>
    <w:rsid w:val="003D4FAB"/>
    <w:rsid w:val="003D5324"/>
    <w:rsid w:val="003E240D"/>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8759D"/>
    <w:rsid w:val="0069127E"/>
    <w:rsid w:val="006C12D7"/>
    <w:rsid w:val="006C221B"/>
    <w:rsid w:val="006C312A"/>
    <w:rsid w:val="006E198A"/>
    <w:rsid w:val="006E69DA"/>
    <w:rsid w:val="00733FE2"/>
    <w:rsid w:val="00740074"/>
    <w:rsid w:val="00745367"/>
    <w:rsid w:val="00754238"/>
    <w:rsid w:val="00755C94"/>
    <w:rsid w:val="00756656"/>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0622"/>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394E"/>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980579309">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1467</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2014-05-06T15:06:00Z</dcterms:created>
  <dcterms:modified xsi:type="dcterms:W3CDTF">2023-06-12T01:59:00Z</dcterms:modified>
</cp:coreProperties>
</file>